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38" w:rsidRDefault="00EB5B21" w:rsidP="00EB5B21">
      <w:pPr>
        <w:pStyle w:val="Title"/>
        <w:jc w:val="center"/>
      </w:pPr>
      <w:r>
        <w:t>Project Report</w:t>
      </w:r>
    </w:p>
    <w:p w:rsidR="00F05638" w:rsidRPr="00B76A18" w:rsidRDefault="00EB5B21" w:rsidP="00C56D2C">
      <w:pPr>
        <w:pStyle w:val="Heading1"/>
      </w:pPr>
      <w:r w:rsidRPr="00B76A18">
        <w:t>Group Name: D Software Engineers (DSEs)</w:t>
      </w:r>
    </w:p>
    <w:p w:rsidR="00EB5B21" w:rsidRPr="00EB5B21" w:rsidRDefault="00EB5B21" w:rsidP="00C56D2C">
      <w:pPr>
        <w:pStyle w:val="Heading1"/>
      </w:pPr>
      <w:r w:rsidRPr="00EB5B21">
        <w:t>Team Members:</w:t>
      </w:r>
    </w:p>
    <w:p w:rsidR="00EB5B21" w:rsidRPr="00B76A18" w:rsidRDefault="00EB5B21" w:rsidP="00EB5B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Sreedevi Koppula</w:t>
      </w:r>
    </w:p>
    <w:p w:rsidR="00EB5B21" w:rsidRPr="00B76A18" w:rsidRDefault="00EB5B21" w:rsidP="00EB5B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Rajashekhar</w:t>
      </w:r>
    </w:p>
    <w:p w:rsidR="00EB5B21" w:rsidRPr="00B76A18" w:rsidRDefault="00EB5B21" w:rsidP="00D550A3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Nikhitha Kaza</w:t>
      </w:r>
    </w:p>
    <w:p w:rsidR="00EB5B21" w:rsidRDefault="00EB5B21" w:rsidP="00EB5B21">
      <w:pPr>
        <w:pStyle w:val="ListParagraph"/>
        <w:numPr>
          <w:ilvl w:val="0"/>
          <w:numId w:val="13"/>
        </w:numPr>
      </w:pPr>
      <w:r w:rsidRPr="00B76A18">
        <w:rPr>
          <w:rFonts w:ascii="Times New Roman" w:hAnsi="Times New Roman" w:cs="Times New Roman"/>
          <w:sz w:val="20"/>
          <w:szCs w:val="20"/>
        </w:rPr>
        <w:t>Abhinav Bhandaram.</w:t>
      </w:r>
      <w:r>
        <w:t xml:space="preserve"> </w:t>
      </w:r>
    </w:p>
    <w:p w:rsidR="00EB5B21" w:rsidRDefault="00EB5B21" w:rsidP="00C56D2C">
      <w:pPr>
        <w:pStyle w:val="Heading1"/>
      </w:pPr>
      <w:r>
        <w:t>Project Ideas:</w:t>
      </w:r>
    </w:p>
    <w:p w:rsidR="00EB5B21" w:rsidRPr="00B76A18" w:rsidRDefault="00EB5B2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Sreedevi: E-commerce application.</w:t>
      </w:r>
    </w:p>
    <w:p w:rsidR="00EB5B21" w:rsidRPr="00B76A18" w:rsidRDefault="00EB5B2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Rajashekhar: Library Management System</w:t>
      </w:r>
    </w:p>
    <w:p w:rsidR="00EB5B21" w:rsidRPr="00B76A18" w:rsidRDefault="00EB5B2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Nikhitha: ERP for Universities</w:t>
      </w:r>
    </w:p>
    <w:p w:rsidR="00EB5B21" w:rsidRPr="00B76A18" w:rsidRDefault="00EB5B2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Abhinav: Online Examination Portal, Online Polling/Voting application.</w:t>
      </w:r>
    </w:p>
    <w:p w:rsidR="00681A41" w:rsidRDefault="00681A41" w:rsidP="00C56D2C">
      <w:pPr>
        <w:pStyle w:val="Heading1"/>
      </w:pPr>
      <w:r>
        <w:t>Selected Idea: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Online Polling/Survey application.</w:t>
      </w:r>
    </w:p>
    <w:p w:rsidR="00681A41" w:rsidRDefault="00681A41" w:rsidP="00C56D2C">
      <w:pPr>
        <w:pStyle w:val="Heading1"/>
      </w:pPr>
      <w:r>
        <w:t>Description</w:t>
      </w:r>
      <w:r w:rsidR="00260DC1">
        <w:t xml:space="preserve"> (Please update if you find anything missing)</w:t>
      </w:r>
      <w:r>
        <w:t>:</w:t>
      </w:r>
    </w:p>
    <w:p w:rsidR="00B76A18" w:rsidRPr="00B76A18" w:rsidRDefault="00B76A18" w:rsidP="00B76A18"/>
    <w:p w:rsidR="00681A41" w:rsidRPr="00B76A18" w:rsidRDefault="00681A41" w:rsidP="00B76A18">
      <w:pPr>
        <w:ind w:left="720"/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This app would be used to create, view, vote and answer survey questions. It would be encompassing the following functionalities.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Creating a new poll/survey.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Dashboard to check all the available surveys/polls (user specific).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Viewing an already created poll/survey.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Voting for a poll/answering a survey.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Surveys/Polls would be classified depending on the category like Academic, Events, Transport etc.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Surveys can be created by the admin or a user who has the privileges to create one.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Creating/updating users and user roles would be managed by the admin.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Surveys/Polls would be public or private, public Survey/Polls would be accessible by everyone, Private Surveys can be accessed by only a group of people this group is created by the user who is creating the survey.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The creator of the poll/survey would have the option to publish the results to public/private group.</w:t>
      </w:r>
    </w:p>
    <w:p w:rsidR="00681A41" w:rsidRPr="00B76A18" w:rsidRDefault="00681A4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The creator/admin would have the option to select the dates thru which the poll/survey would be active, this would be done while creating the survey. The poll/survey can be extended</w:t>
      </w:r>
      <w:r w:rsidR="00260DC1" w:rsidRPr="00B76A18">
        <w:rPr>
          <w:rFonts w:ascii="Times New Roman" w:hAnsi="Times New Roman" w:cs="Times New Roman"/>
          <w:sz w:val="20"/>
          <w:szCs w:val="20"/>
        </w:rPr>
        <w:t xml:space="preserve"> at a later time but not after the date of completion provided while creating the survey.</w:t>
      </w:r>
    </w:p>
    <w:p w:rsidR="00260DC1" w:rsidRPr="00B76A18" w:rsidRDefault="00260DC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The details of the survey can be changed by the admin/creator at any point of time but not after the date of completion provided while creating the survey.</w:t>
      </w:r>
    </w:p>
    <w:p w:rsidR="00260DC1" w:rsidRPr="00B76A18" w:rsidRDefault="00260DC1" w:rsidP="00B76A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 xml:space="preserve">Groups created by the user would be stored and be </w:t>
      </w:r>
      <w:r w:rsidR="00B76A18" w:rsidRPr="00B76A18">
        <w:rPr>
          <w:rFonts w:ascii="Times New Roman" w:hAnsi="Times New Roman" w:cs="Times New Roman"/>
          <w:sz w:val="20"/>
          <w:szCs w:val="20"/>
        </w:rPr>
        <w:t>used for later use. The user can</w:t>
      </w:r>
      <w:r w:rsidRPr="00B76A18">
        <w:rPr>
          <w:rFonts w:ascii="Times New Roman" w:hAnsi="Times New Roman" w:cs="Times New Roman"/>
          <w:sz w:val="20"/>
          <w:szCs w:val="20"/>
        </w:rPr>
        <w:t xml:space="preserve"> also view the groups created</w:t>
      </w:r>
      <w:r w:rsidR="00B76A18" w:rsidRPr="00B76A18">
        <w:rPr>
          <w:rFonts w:ascii="Times New Roman" w:hAnsi="Times New Roman" w:cs="Times New Roman"/>
          <w:sz w:val="20"/>
          <w:szCs w:val="20"/>
        </w:rPr>
        <w:t xml:space="preserve"> by him/her (Dashboard view), update an already created group, delete a group, View an individual group information.</w:t>
      </w:r>
    </w:p>
    <w:p w:rsidR="00260DC1" w:rsidRDefault="00260DC1" w:rsidP="00260DC1">
      <w:pPr>
        <w:pStyle w:val="ListParagraph"/>
        <w:ind w:left="1440"/>
      </w:pPr>
      <w:r>
        <w:lastRenderedPageBreak/>
        <w:t xml:space="preserve"> </w:t>
      </w:r>
    </w:p>
    <w:p w:rsidR="00260DC1" w:rsidRDefault="00260DC1" w:rsidP="00C56D2C">
      <w:pPr>
        <w:pStyle w:val="Heading1"/>
      </w:pPr>
      <w:r>
        <w:t>Modules (Please update if you find anything missing)</w:t>
      </w:r>
    </w:p>
    <w:p w:rsidR="00B76A18" w:rsidRPr="00B76A18" w:rsidRDefault="00B76A18" w:rsidP="00CE6B39">
      <w:pPr>
        <w:spacing w:after="120"/>
      </w:pPr>
    </w:p>
    <w:p w:rsidR="00260DC1" w:rsidRPr="00B76A18" w:rsidRDefault="00260DC1" w:rsidP="00260DC1">
      <w:pPr>
        <w:ind w:left="720"/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These are the modules that I have come up till now please add if you find anything missing.</w:t>
      </w:r>
    </w:p>
    <w:p w:rsidR="00260DC1" w:rsidRDefault="00260DC1" w:rsidP="00260D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Poll</w:t>
      </w:r>
    </w:p>
    <w:p w:rsidR="00B76A18" w:rsidRPr="00B76A18" w:rsidRDefault="00B76A18" w:rsidP="00B76A1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Create</w:t>
      </w:r>
    </w:p>
    <w:p w:rsidR="00B76A18" w:rsidRPr="00B76A18" w:rsidRDefault="00B76A18" w:rsidP="00B76A1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List(Dashboard)</w:t>
      </w:r>
    </w:p>
    <w:p w:rsidR="00B76A18" w:rsidRPr="00B76A18" w:rsidRDefault="00B76A18" w:rsidP="00B76A1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View</w:t>
      </w:r>
    </w:p>
    <w:p w:rsidR="00B76A18" w:rsidRPr="00B76A18" w:rsidRDefault="00B76A18" w:rsidP="00B76A1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Update</w:t>
      </w:r>
    </w:p>
    <w:p w:rsidR="00B76A18" w:rsidRPr="00B76A18" w:rsidRDefault="00B76A18" w:rsidP="00B76A1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Participate</w:t>
      </w:r>
    </w:p>
    <w:p w:rsidR="00260DC1" w:rsidRPr="00B76A18" w:rsidRDefault="00260DC1" w:rsidP="00260D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Survey</w:t>
      </w:r>
    </w:p>
    <w:p w:rsidR="00260DC1" w:rsidRPr="00B76A18" w:rsidRDefault="00260DC1" w:rsidP="00260DC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Create</w:t>
      </w:r>
    </w:p>
    <w:p w:rsidR="00260DC1" w:rsidRPr="00B76A18" w:rsidRDefault="00B76A18" w:rsidP="00260DC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List</w:t>
      </w:r>
      <w:r w:rsidR="00260DC1" w:rsidRPr="00B76A18">
        <w:rPr>
          <w:rFonts w:ascii="Times New Roman" w:hAnsi="Times New Roman" w:cs="Times New Roman"/>
          <w:sz w:val="20"/>
          <w:szCs w:val="20"/>
        </w:rPr>
        <w:t>(Dashboard)</w:t>
      </w:r>
    </w:p>
    <w:p w:rsidR="00B76A18" w:rsidRPr="00B76A18" w:rsidRDefault="00B76A18" w:rsidP="00260DC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View</w:t>
      </w:r>
    </w:p>
    <w:p w:rsidR="00260DC1" w:rsidRPr="00B76A18" w:rsidRDefault="00260DC1" w:rsidP="00260DC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Update</w:t>
      </w:r>
    </w:p>
    <w:p w:rsidR="00260DC1" w:rsidRPr="00B76A18" w:rsidRDefault="00260DC1" w:rsidP="00260DC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Participate</w:t>
      </w:r>
    </w:p>
    <w:p w:rsidR="00260DC1" w:rsidRPr="00B76A18" w:rsidRDefault="00260DC1" w:rsidP="00260D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Results</w:t>
      </w:r>
    </w:p>
    <w:p w:rsidR="00260DC1" w:rsidRPr="00B76A18" w:rsidRDefault="00260DC1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Calculate</w:t>
      </w:r>
    </w:p>
    <w:p w:rsidR="00260DC1" w:rsidRPr="00B76A18" w:rsidRDefault="00B76A18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List</w:t>
      </w:r>
      <w:r w:rsidR="00260DC1" w:rsidRPr="00B76A18">
        <w:rPr>
          <w:rFonts w:ascii="Times New Roman" w:hAnsi="Times New Roman" w:cs="Times New Roman"/>
          <w:sz w:val="20"/>
          <w:szCs w:val="20"/>
        </w:rPr>
        <w:t>(Dashboard)</w:t>
      </w:r>
    </w:p>
    <w:p w:rsidR="00B76A18" w:rsidRPr="00B76A18" w:rsidRDefault="00B76A18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View</w:t>
      </w:r>
    </w:p>
    <w:p w:rsidR="00260DC1" w:rsidRPr="00B76A18" w:rsidRDefault="00260DC1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Publish</w:t>
      </w:r>
    </w:p>
    <w:p w:rsidR="00260DC1" w:rsidRPr="00B76A18" w:rsidRDefault="00260DC1" w:rsidP="00260D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Users</w:t>
      </w:r>
    </w:p>
    <w:p w:rsidR="00260DC1" w:rsidRPr="00B76A18" w:rsidRDefault="00260DC1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Create</w:t>
      </w:r>
    </w:p>
    <w:p w:rsidR="00260DC1" w:rsidRPr="00B76A18" w:rsidRDefault="00260DC1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Delete</w:t>
      </w:r>
    </w:p>
    <w:p w:rsidR="00260DC1" w:rsidRPr="00B76A18" w:rsidRDefault="00260DC1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Grant Roles</w:t>
      </w:r>
    </w:p>
    <w:p w:rsidR="00260DC1" w:rsidRPr="00B76A18" w:rsidRDefault="00260DC1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Update Roles</w:t>
      </w:r>
    </w:p>
    <w:p w:rsidR="00260DC1" w:rsidRPr="00B76A18" w:rsidRDefault="00B76A18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List</w:t>
      </w:r>
      <w:r w:rsidR="00260DC1" w:rsidRPr="00B76A18">
        <w:rPr>
          <w:rFonts w:ascii="Times New Roman" w:hAnsi="Times New Roman" w:cs="Times New Roman"/>
          <w:sz w:val="20"/>
          <w:szCs w:val="20"/>
        </w:rPr>
        <w:t xml:space="preserve"> (Dashboard)</w:t>
      </w:r>
    </w:p>
    <w:p w:rsidR="00B76A18" w:rsidRPr="00B76A18" w:rsidRDefault="00B76A18" w:rsidP="00260DC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View</w:t>
      </w:r>
    </w:p>
    <w:p w:rsidR="00260DC1" w:rsidRPr="00B76A18" w:rsidRDefault="00260DC1" w:rsidP="00260DC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Groups</w:t>
      </w:r>
    </w:p>
    <w:p w:rsidR="00260DC1" w:rsidRPr="00B76A18" w:rsidRDefault="00260DC1" w:rsidP="00260DC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Create</w:t>
      </w:r>
    </w:p>
    <w:p w:rsidR="00260DC1" w:rsidRPr="00B76A18" w:rsidRDefault="00260DC1" w:rsidP="00260DC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View</w:t>
      </w:r>
    </w:p>
    <w:p w:rsidR="00260DC1" w:rsidRPr="00B76A18" w:rsidRDefault="00260DC1" w:rsidP="00260DC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Update</w:t>
      </w:r>
    </w:p>
    <w:p w:rsidR="00260DC1" w:rsidRPr="00B76A18" w:rsidRDefault="00260DC1" w:rsidP="00260DC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Delete</w:t>
      </w:r>
    </w:p>
    <w:p w:rsidR="00B76A18" w:rsidRDefault="00B76A18" w:rsidP="00260DC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6A18">
        <w:rPr>
          <w:rFonts w:ascii="Times New Roman" w:hAnsi="Times New Roman" w:cs="Times New Roman"/>
          <w:sz w:val="20"/>
          <w:szCs w:val="20"/>
        </w:rPr>
        <w:t>List(Dashboard)</w:t>
      </w:r>
    </w:p>
    <w:p w:rsidR="00CD1434" w:rsidRDefault="00CD1434" w:rsidP="00C56D2C">
      <w:pPr>
        <w:pStyle w:val="Heading1"/>
      </w:pPr>
      <w:r>
        <w:t xml:space="preserve">Platforms </w:t>
      </w:r>
    </w:p>
    <w:p w:rsidR="00CD1434" w:rsidRPr="00CD1434" w:rsidRDefault="00CD1434" w:rsidP="00CD14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CD1434">
        <w:rPr>
          <w:rFonts w:ascii="Times New Roman" w:hAnsi="Times New Roman" w:cs="Times New Roman"/>
          <w:sz w:val="20"/>
          <w:szCs w:val="20"/>
        </w:rPr>
        <w:t>UI: Angular JS, Foundation UI Framework, HTML, CSS and a bit of JQuery might get involved in the middle.</w:t>
      </w:r>
    </w:p>
    <w:p w:rsidR="00CD1434" w:rsidRPr="00CD1434" w:rsidRDefault="00CD1434" w:rsidP="00CD14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CD1434">
        <w:rPr>
          <w:rFonts w:ascii="Times New Roman" w:hAnsi="Times New Roman" w:cs="Times New Roman"/>
          <w:sz w:val="20"/>
          <w:szCs w:val="20"/>
        </w:rPr>
        <w:t>Server Side: ASP.NET MVC Web API, ASP.NET core.</w:t>
      </w:r>
    </w:p>
    <w:p w:rsidR="00CD1434" w:rsidRPr="00CD1434" w:rsidRDefault="00CD1434" w:rsidP="00CD14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CD1434">
        <w:rPr>
          <w:rFonts w:ascii="Times New Roman" w:hAnsi="Times New Roman" w:cs="Times New Roman"/>
          <w:sz w:val="20"/>
          <w:szCs w:val="20"/>
        </w:rPr>
        <w:t>DB we can go ahead with NoSQL, MySQL, traditional SQL Server DB.</w:t>
      </w:r>
    </w:p>
    <w:p w:rsidR="00CD1434" w:rsidRDefault="00CD1434" w:rsidP="00CD14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CD1434">
        <w:rPr>
          <w:rFonts w:ascii="Times New Roman" w:hAnsi="Times New Roman" w:cs="Times New Roman"/>
          <w:sz w:val="20"/>
          <w:szCs w:val="20"/>
        </w:rPr>
        <w:t>Programming Languages: C#, TypeScript (Optional).</w:t>
      </w:r>
    </w:p>
    <w:p w:rsidR="00A026F7" w:rsidRDefault="00A026F7" w:rsidP="00CD14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 Frameworks: NUnit for Server side coding and Protractor or Jasmine framework for AngularJS.</w:t>
      </w:r>
    </w:p>
    <w:p w:rsidR="00A026F7" w:rsidRDefault="00A026F7" w:rsidP="00CD14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Driven Development.</w:t>
      </w:r>
    </w:p>
    <w:p w:rsidR="0056004D" w:rsidRDefault="0056004D" w:rsidP="00C56D2C">
      <w:pPr>
        <w:pStyle w:val="Heading1"/>
      </w:pPr>
      <w:r>
        <w:t>Topics to learn</w:t>
      </w:r>
    </w:p>
    <w:p w:rsidR="0056004D" w:rsidRDefault="0056004D" w:rsidP="0056004D">
      <w:pPr>
        <w:pStyle w:val="ListParagraph"/>
        <w:numPr>
          <w:ilvl w:val="0"/>
          <w:numId w:val="25"/>
        </w:numPr>
      </w:pPr>
      <w:r>
        <w:t>Angular JS</w:t>
      </w:r>
    </w:p>
    <w:p w:rsidR="0056004D" w:rsidRPr="0056004D" w:rsidRDefault="0056004D" w:rsidP="0056004D">
      <w:pPr>
        <w:pStyle w:val="ListParagraph"/>
        <w:numPr>
          <w:ilvl w:val="0"/>
          <w:numId w:val="25"/>
        </w:numPr>
      </w:pPr>
    </w:p>
    <w:p w:rsidR="0056004D" w:rsidRDefault="0056004D" w:rsidP="00C56D2C">
      <w:pPr>
        <w:pStyle w:val="Heading1"/>
      </w:pPr>
      <w:r>
        <w:t>Tutorial Links:</w:t>
      </w:r>
    </w:p>
    <w:p w:rsidR="0056004D" w:rsidRDefault="00266204" w:rsidP="0056004D">
      <w:pPr>
        <w:pStyle w:val="ListParagraph"/>
        <w:numPr>
          <w:ilvl w:val="0"/>
          <w:numId w:val="24"/>
        </w:numPr>
      </w:pPr>
      <w:hyperlink r:id="rId9" w:history="1">
        <w:r w:rsidR="0056004D" w:rsidRPr="00B05EA3">
          <w:rPr>
            <w:rStyle w:val="Hyperlink"/>
          </w:rPr>
          <w:t>http://www.tutorialspoint.com/angularjs/</w:t>
        </w:r>
      </w:hyperlink>
    </w:p>
    <w:p w:rsidR="0056004D" w:rsidRDefault="00266204" w:rsidP="0056004D">
      <w:pPr>
        <w:pStyle w:val="ListParagraph"/>
        <w:numPr>
          <w:ilvl w:val="0"/>
          <w:numId w:val="24"/>
        </w:numPr>
      </w:pPr>
      <w:hyperlink r:id="rId10" w:history="1">
        <w:r w:rsidR="0056004D" w:rsidRPr="00B05EA3">
          <w:rPr>
            <w:rStyle w:val="Hyperlink"/>
          </w:rPr>
          <w:t>https://docs.angularjs.org/tutorial</w:t>
        </w:r>
      </w:hyperlink>
    </w:p>
    <w:p w:rsidR="009E1B82" w:rsidRDefault="009E1B82" w:rsidP="009E1B82">
      <w:pPr>
        <w:pStyle w:val="ListParagraph"/>
        <w:numPr>
          <w:ilvl w:val="0"/>
          <w:numId w:val="24"/>
        </w:numPr>
      </w:pPr>
      <w:hyperlink r:id="rId11" w:history="1">
        <w:r w:rsidRPr="00BB6E32">
          <w:rPr>
            <w:rStyle w:val="Hyperlink"/>
          </w:rPr>
          <w:t>https://material.angularjs.org/latest/</w:t>
        </w:r>
      </w:hyperlink>
    </w:p>
    <w:p w:rsidR="009E1B82" w:rsidRPr="0056004D" w:rsidRDefault="009E1B82" w:rsidP="009E1B82">
      <w:bookmarkStart w:id="0" w:name="_GoBack"/>
      <w:bookmarkEnd w:id="0"/>
    </w:p>
    <w:p w:rsidR="00260DC1" w:rsidRPr="00260DC1" w:rsidRDefault="00260DC1" w:rsidP="00260DC1">
      <w:pPr>
        <w:ind w:left="2160"/>
      </w:pPr>
    </w:p>
    <w:p w:rsidR="00260DC1" w:rsidRPr="00260DC1" w:rsidRDefault="00260DC1" w:rsidP="00260DC1"/>
    <w:p w:rsidR="00EB5B21" w:rsidRPr="00EB5B21" w:rsidRDefault="00EB5B21" w:rsidP="00EB5B21"/>
    <w:p w:rsidR="00F05638" w:rsidRDefault="00F05638"/>
    <w:sectPr w:rsidR="00F056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204" w:rsidRDefault="00266204">
      <w:pPr>
        <w:spacing w:after="0" w:line="240" w:lineRule="auto"/>
      </w:pPr>
      <w:r>
        <w:separator/>
      </w:r>
    </w:p>
  </w:endnote>
  <w:endnote w:type="continuationSeparator" w:id="0">
    <w:p w:rsidR="00266204" w:rsidRDefault="0026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204" w:rsidRDefault="00266204">
      <w:pPr>
        <w:spacing w:after="0" w:line="240" w:lineRule="auto"/>
      </w:pPr>
      <w:r>
        <w:separator/>
      </w:r>
    </w:p>
  </w:footnote>
  <w:footnote w:type="continuationSeparator" w:id="0">
    <w:p w:rsidR="00266204" w:rsidRDefault="0026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0ADE"/>
    <w:multiLevelType w:val="hybridMultilevel"/>
    <w:tmpl w:val="35E059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FD1"/>
    <w:multiLevelType w:val="hybridMultilevel"/>
    <w:tmpl w:val="4E1E6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E753C2"/>
    <w:multiLevelType w:val="hybridMultilevel"/>
    <w:tmpl w:val="FF6692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BF7C8A"/>
    <w:multiLevelType w:val="hybridMultilevel"/>
    <w:tmpl w:val="187A60B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9260FB"/>
    <w:multiLevelType w:val="hybridMultilevel"/>
    <w:tmpl w:val="2118E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190FA6"/>
    <w:multiLevelType w:val="hybridMultilevel"/>
    <w:tmpl w:val="5262E30A"/>
    <w:lvl w:ilvl="0" w:tplc="91C22B48">
      <w:start w:val="1"/>
      <w:numFmt w:val="decimal"/>
      <w:pStyle w:val="Heading1"/>
      <w:lvlText w:val="%1."/>
      <w:lvlJc w:val="left"/>
      <w:pPr>
        <w:ind w:left="720" w:hanging="360"/>
      </w:pPr>
      <w:rPr>
        <w:color w:val="1CADE4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2070"/>
    <w:multiLevelType w:val="hybridMultilevel"/>
    <w:tmpl w:val="46B28A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69A52F2"/>
    <w:multiLevelType w:val="multilevel"/>
    <w:tmpl w:val="C7746A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8" w15:restartNumberingAfterBreak="0">
    <w:nsid w:val="4B8D2AAC"/>
    <w:multiLevelType w:val="hybridMultilevel"/>
    <w:tmpl w:val="A6A8F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80271"/>
    <w:multiLevelType w:val="hybridMultilevel"/>
    <w:tmpl w:val="C3BC9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AED02C2"/>
    <w:multiLevelType w:val="hybridMultilevel"/>
    <w:tmpl w:val="D62CD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A76780"/>
    <w:multiLevelType w:val="hybridMultilevel"/>
    <w:tmpl w:val="7548C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A3375"/>
    <w:multiLevelType w:val="hybridMultilevel"/>
    <w:tmpl w:val="8280D09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43C7062"/>
    <w:multiLevelType w:val="hybridMultilevel"/>
    <w:tmpl w:val="5DE81F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3"/>
  </w:num>
  <w:num w:numId="14">
    <w:abstractNumId w:val="0"/>
  </w:num>
  <w:num w:numId="15">
    <w:abstractNumId w:val="5"/>
  </w:num>
  <w:num w:numId="16">
    <w:abstractNumId w:val="11"/>
  </w:num>
  <w:num w:numId="17">
    <w:abstractNumId w:val="12"/>
  </w:num>
  <w:num w:numId="18">
    <w:abstractNumId w:val="8"/>
  </w:num>
  <w:num w:numId="19">
    <w:abstractNumId w:val="6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21"/>
    <w:rsid w:val="00260DC1"/>
    <w:rsid w:val="00266204"/>
    <w:rsid w:val="00312A48"/>
    <w:rsid w:val="0056004D"/>
    <w:rsid w:val="005F40D4"/>
    <w:rsid w:val="00681A41"/>
    <w:rsid w:val="009E1B82"/>
    <w:rsid w:val="00A026F7"/>
    <w:rsid w:val="00A4456D"/>
    <w:rsid w:val="00B76A18"/>
    <w:rsid w:val="00C56D2C"/>
    <w:rsid w:val="00CD1434"/>
    <w:rsid w:val="00CE6B39"/>
    <w:rsid w:val="00D550A3"/>
    <w:rsid w:val="00D97766"/>
    <w:rsid w:val="00DB62D1"/>
    <w:rsid w:val="00EA3F4F"/>
    <w:rsid w:val="00EB5B21"/>
    <w:rsid w:val="00F05638"/>
    <w:rsid w:val="00F1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342E2"/>
  <w15:chartTrackingRefBased/>
  <w15:docId w15:val="{3BB137E1-07A6-49F3-980E-DAD9EECA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6D2C"/>
    <w:pPr>
      <w:keepNext/>
      <w:keepLines/>
      <w:numPr>
        <w:numId w:val="15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B21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2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004D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erial.angularjs.org/lates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angularjs.org/tutoria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utorialspoint.com/angularj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nav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A2B97-2690-42AD-A648-DD106510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2700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Bhandaram</dc:creator>
  <cp:keywords/>
  <dc:description/>
  <cp:lastModifiedBy>Abhinav Bhandaram</cp:lastModifiedBy>
  <cp:revision>15</cp:revision>
  <dcterms:created xsi:type="dcterms:W3CDTF">2016-09-01T13:32:00Z</dcterms:created>
  <dcterms:modified xsi:type="dcterms:W3CDTF">2016-09-08T18:57:00Z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