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AC3996" w:rsidP="00753BA2">
      <w:pPr>
        <w:pStyle w:val="Title"/>
        <w:rPr>
          <w:sz w:val="48"/>
          <w:szCs w:val="48"/>
        </w:rPr>
      </w:pPr>
      <w:r w:rsidRPr="00AC3996">
        <w:rPr>
          <w:sz w:val="48"/>
          <w:szCs w:val="48"/>
        </w:rPr>
        <w:t>Code Inspection</w:t>
      </w:r>
    </w:p>
    <w:p w:rsidR="00AC3996" w:rsidRPr="00AC3996" w:rsidRDefault="00AC3996" w:rsidP="00753BA2">
      <w:pPr>
        <w:pStyle w:val="Heading1"/>
        <w:spacing w:after="0" w:line="240" w:lineRule="auto"/>
      </w:pPr>
      <w:r>
        <w:t>Interfaces</w:t>
      </w:r>
    </w:p>
    <w:p w:rsidR="00AC3996" w:rsidRDefault="00AC3996" w:rsidP="00753BA2">
      <w:pPr>
        <w:spacing w:after="0" w:line="240" w:lineRule="auto"/>
      </w:pPr>
      <w:r>
        <w:t xml:space="preserve">Please find below the list of </w:t>
      </w:r>
      <w:r w:rsidR="00F81E52">
        <w:t xml:space="preserve">Interfaces </w:t>
      </w:r>
      <w:r>
        <w:t xml:space="preserve">and the details with respect to every </w:t>
      </w:r>
      <w:r w:rsidR="00F81E52">
        <w:t>interface</w:t>
      </w:r>
      <w:r>
        <w:t xml:space="preserve"> used in our code.</w:t>
      </w:r>
    </w:p>
    <w:p w:rsidR="00241260" w:rsidRDefault="00241260" w:rsidP="00753BA2">
      <w:pPr>
        <w:spacing w:after="0" w:line="240" w:lineRule="auto"/>
      </w:pPr>
    </w:p>
    <w:p w:rsidR="00DC356E" w:rsidRPr="00241260" w:rsidRDefault="00F81E52" w:rsidP="00241260">
      <w:pPr>
        <w:spacing w:after="0" w:line="240" w:lineRule="auto"/>
        <w:rPr>
          <w:b/>
        </w:rPr>
      </w:pPr>
      <w:r>
        <w:rPr>
          <w:b/>
        </w:rPr>
        <w:t>ILoginRepository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/*Component :                             An interface which declares the methods that need to be defined in 'ILoginRepository.cs'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'ILoginRespository.cs'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Login(string uName, string uPassword)</w:t>
      </w:r>
    </w:p>
    <w:p w:rsidR="00DC356E" w:rsidRDefault="00C80767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</w:t>
      </w:r>
      <w:r w:rsidR="00DC356E">
        <w:rPr>
          <w:rFonts w:ascii="Consolas" w:hAnsi="Consolas" w:cs="Consolas"/>
          <w:color w:val="008000"/>
          <w:sz w:val="19"/>
          <w:szCs w:val="19"/>
        </w:rPr>
        <w:t>is method is defined in 'ILoginRespository.cs'*/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uPassword);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56E" w:rsidRDefault="00DC356E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56E" w:rsidRPr="00AC3996" w:rsidRDefault="00DC356E" w:rsidP="00753BA2">
      <w:pPr>
        <w:spacing w:after="0" w:line="240" w:lineRule="auto"/>
        <w:rPr>
          <w:b/>
        </w:rPr>
      </w:pPr>
    </w:p>
    <w:p w:rsidR="00AC3996" w:rsidRDefault="00F81E52" w:rsidP="00753BA2">
      <w:pPr>
        <w:spacing w:after="0" w:line="240" w:lineRule="auto"/>
        <w:rPr>
          <w:b/>
        </w:rPr>
      </w:pPr>
      <w:r>
        <w:rPr>
          <w:b/>
        </w:rPr>
        <w:t>IUserRepository</w:t>
      </w:r>
    </w:p>
    <w:p w:rsidR="00B10DB3" w:rsidRDefault="000F722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B10DB3"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'IUserRepository.cs'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'IUserRepository.cs'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Add(User user), User Find(string uName)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'IUserRepository.cs'*/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//Declarations of the methods Add and Method Find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56E" w:rsidRPr="00AC3996" w:rsidRDefault="00DC356E" w:rsidP="00753BA2">
      <w:pPr>
        <w:spacing w:after="0" w:line="240" w:lineRule="auto"/>
        <w:rPr>
          <w:b/>
        </w:rPr>
      </w:pPr>
    </w:p>
    <w:p w:rsidR="00AC3996" w:rsidRDefault="00F81E52" w:rsidP="00753BA2">
      <w:pPr>
        <w:spacing w:after="0" w:line="240" w:lineRule="auto"/>
        <w:rPr>
          <w:b/>
        </w:rPr>
      </w:pPr>
      <w:r>
        <w:rPr>
          <w:b/>
        </w:rPr>
        <w:t>ISurveyRepository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/*Component :                             An interface which declares the methods that need to be defined in 'SurveyResp.cs'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NikhithaKaza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Good coding practice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Acts as a contract that specifies the list of all methods that need to be defined in 'SurveyResp.cs'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GetAll(), Activity Get(int id), Activity Add(Activity Act);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Theis method is defined in 'SurveyResp.cs'*/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  <w:bookmarkStart w:id="0" w:name="_GoBack"/>
      <w:bookmarkEnd w:id="0"/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 includes all the models from the WhatsUrSay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Act);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DB3" w:rsidRDefault="00B10DB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DB3" w:rsidRPr="00AC3996" w:rsidRDefault="00B10DB3" w:rsidP="00753BA2">
      <w:pPr>
        <w:spacing w:after="0" w:line="240" w:lineRule="auto"/>
        <w:rPr>
          <w:b/>
        </w:rPr>
      </w:pPr>
    </w:p>
    <w:p w:rsidR="00AC3996" w:rsidRDefault="00F81E52" w:rsidP="00753BA2">
      <w:pPr>
        <w:spacing w:after="0" w:line="240" w:lineRule="auto"/>
        <w:rPr>
          <w:b/>
        </w:rPr>
      </w:pPr>
      <w:r>
        <w:rPr>
          <w:b/>
        </w:rPr>
        <w:t>IPollRepository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interface which declares the methods that need to be defined in 'PollRepository.cs'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Good coding practice 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11/14/2016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Acts as a contract that specifies the list of all methods that need to be defined in 'PollRepository.cs' 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declaration of below methods: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defined in 'PollRepository.cs'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IPollRepository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activity);</w:t>
      </w:r>
    </w:p>
    <w:p w:rsidR="007203B9" w:rsidRDefault="007203B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3B9" w:rsidRDefault="007203B9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E52" w:rsidRDefault="00F81E52" w:rsidP="00753BA2">
      <w:pPr>
        <w:spacing w:after="0" w:line="240" w:lineRule="auto"/>
        <w:rPr>
          <w:b/>
        </w:rPr>
      </w:pPr>
      <w:r>
        <w:rPr>
          <w:b/>
        </w:rPr>
        <w:t>IGroupsRepository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:IGroupsRepository.cs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11/15/2016     Raj      Created GroupDetails class and incuded properties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interface forces GroupsRepository to implement method specified in this file.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IGroupsRepository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definitions to force GroupRepository to implements  these methods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groupId);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914609" w:rsidRDefault="00914609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609" w:rsidRDefault="00914609" w:rsidP="00753BA2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982" w:rsidRPr="00AC3996" w:rsidRDefault="00AC3996" w:rsidP="00753BA2">
      <w:pPr>
        <w:pStyle w:val="Heading1"/>
        <w:spacing w:after="0" w:line="240" w:lineRule="auto"/>
        <w:rPr>
          <w:sz w:val="32"/>
          <w:szCs w:val="32"/>
        </w:rPr>
      </w:pPr>
      <w:r w:rsidRPr="00AC3996">
        <w:rPr>
          <w:sz w:val="32"/>
          <w:szCs w:val="32"/>
        </w:rPr>
        <w:t>Controllers</w:t>
      </w:r>
    </w:p>
    <w:p w:rsidR="00855982" w:rsidRDefault="00AC3996" w:rsidP="00753BA2">
      <w:pPr>
        <w:spacing w:after="0" w:line="240" w:lineRule="auto"/>
      </w:pPr>
      <w:r>
        <w:t>In our code w</w:t>
      </w:r>
      <w:r w:rsidR="00F81E52">
        <w:t>e have used 3</w:t>
      </w:r>
      <w:r>
        <w:t xml:space="preserve"> types of controllers in our project, they are:</w:t>
      </w:r>
    </w:p>
    <w:p w:rsidR="00AC3996" w:rsidRDefault="00AC3996" w:rsidP="00753BA2">
      <w:pPr>
        <w:pStyle w:val="ListParagraph"/>
        <w:numPr>
          <w:ilvl w:val="0"/>
          <w:numId w:val="30"/>
        </w:numPr>
        <w:spacing w:after="0" w:line="240" w:lineRule="auto"/>
      </w:pPr>
      <w:r>
        <w:t>MVC controller</w:t>
      </w:r>
    </w:p>
    <w:p w:rsidR="00AC3996" w:rsidRDefault="00F81E52" w:rsidP="00753BA2">
      <w:pPr>
        <w:pStyle w:val="ListParagraph"/>
        <w:numPr>
          <w:ilvl w:val="0"/>
          <w:numId w:val="30"/>
        </w:numPr>
        <w:spacing w:after="0" w:line="240" w:lineRule="auto"/>
      </w:pPr>
      <w:r>
        <w:t>Web API controllers</w:t>
      </w:r>
    </w:p>
    <w:p w:rsidR="00F81E52" w:rsidRDefault="00F81E52" w:rsidP="00753BA2">
      <w:pPr>
        <w:pStyle w:val="ListParagraph"/>
        <w:numPr>
          <w:ilvl w:val="0"/>
          <w:numId w:val="30"/>
        </w:numPr>
        <w:spacing w:after="0" w:line="240" w:lineRule="auto"/>
      </w:pPr>
      <w:r>
        <w:t>Angular JS Controllers.</w:t>
      </w:r>
    </w:p>
    <w:p w:rsidR="00AC3996" w:rsidRPr="00F81E52" w:rsidRDefault="00AC3996" w:rsidP="00753BA2">
      <w:pPr>
        <w:spacing w:after="0"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t>MVC Controllers</w:t>
      </w:r>
    </w:p>
    <w:p w:rsidR="00AC3996" w:rsidRDefault="00AC3996" w:rsidP="00753BA2">
      <w:pPr>
        <w:spacing w:after="0" w:line="240" w:lineRule="auto"/>
      </w:pPr>
      <w:r>
        <w:rPr>
          <w:b/>
        </w:rPr>
        <w:t xml:space="preserve">Home Controller: </w:t>
      </w:r>
      <w:r>
        <w:t>Please find below the details corresponding to the home controller.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single page application 'View'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Login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7BD3" w:rsidRDefault="00947BD3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7BD3" w:rsidRDefault="00947BD3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BD3" w:rsidRDefault="00947BD3" w:rsidP="00753BA2">
      <w:pPr>
        <w:spacing w:after="0" w:line="240" w:lineRule="auto"/>
      </w:pPr>
    </w:p>
    <w:p w:rsidR="00AC3996" w:rsidRPr="00F81E52" w:rsidRDefault="00AC3996" w:rsidP="00753BA2">
      <w:pPr>
        <w:spacing w:after="0" w:line="240" w:lineRule="auto"/>
        <w:rPr>
          <w:b/>
          <w:sz w:val="24"/>
          <w:szCs w:val="24"/>
        </w:rPr>
      </w:pPr>
      <w:r w:rsidRPr="00F81E52">
        <w:rPr>
          <w:b/>
          <w:sz w:val="24"/>
          <w:szCs w:val="24"/>
        </w:rPr>
        <w:t>Web API Controllers</w:t>
      </w: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User Controller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'UserRepository.cs' to serve the client requests in performing 'insert' and 'read' operations on the 'User' table of our project's database (DSE)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the requests of the clients in performing 'insert' and 'read' operations on the 'User' table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Get(),  Get(string uName), Post([FromBody]User user)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'User' table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api/&lt;controller&gt;/5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//Purpose: Invokes 'Get(string uNmae)' method 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'User' table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objRepository.Find(uName);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api/&lt;controller&gt;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'Post([FromBody]User user)' method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'User' table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objUser = objRepository.Add(user);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3C0D" w:rsidRDefault="00C43C0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3C0D" w:rsidRDefault="00C43C0D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BF8" w:rsidRDefault="00863BF8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C0D" w:rsidRPr="00AC3996" w:rsidRDefault="00C43C0D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Poll Controller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'PollRepository.cs' to serve the client requests in performing 'insert' and 'read' operations on the 'Activity' table of our project's database (DSE)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serve the requests of the clients in performing 'insert' and 'read' operations on the 'Activity' table 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'GetAllPolls()', 'GetPoll(int id)', 'PostPoll(Activity activity)'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'Activity' table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repo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'GetAll()' method of PollRepository.cs that returns all the records of type 'poll' from the 'Activity' table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GetAllPolls()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repo.GetAll();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'Get(int id)' method of PollRepository.cs that returns a record from the 'Activity' table whose key is 'id'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GetPoll(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repo.Get(id);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'Add(Activity activity) method of 'PollRepository.cs' that adds an object 'activity' in the 'Activity' table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PostPoll(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repo.Add(activity);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8ED" w:rsidRDefault="002658ED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8ED" w:rsidRPr="00AC3996" w:rsidRDefault="002658ED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Survey Controller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'SurveyRepo.cs' to serve the client requests in performing 'insert' and 'read' operations on the 'Activity' table of our project's database (DSE)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Serves the requests of the clients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the requests of the clients in performing 'insert' and 'read' operations on the 'Activity'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GetAllSurveys(), PostSurvey(Activity Act)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the clients upon their request for a particular service on 'Activity'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 reads the  Isuvery interface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  <w:r>
        <w:rPr>
          <w:rFonts w:ascii="Consolas" w:hAnsi="Consolas" w:cs="Consolas"/>
          <w:color w:val="000000"/>
          <w:sz w:val="19"/>
          <w:szCs w:val="19"/>
        </w:rPr>
        <w:t xml:space="preserve"> Survey1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SurveyResp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//GetAllSurveys api/&lt;controller&gt;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'GetAllSurveys()' method of SurveyRepo.cs that returns all the records of type 'survey' from the 'Survey'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answer records from the 'Survey'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GetAllSurveys()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Survey1.GetAll();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//PostSurvey api/&lt;controller&gt;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Invokes 'PostSurvey(Activity Act) method of 'ActivityRepo.cs' that adds an object 'activity' in the 'Activity'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PostSurvey(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Survey1.Add(Act);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B0B" w:rsidRDefault="00BD6B0B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GroupsController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:GroupsController.cs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11/7/2016     Raj      Created GroupsController class and incuded methods  to create ,delete,edit group details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hold business logic related to group related activities and provides services to UI layer up on request.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System.Data.Entity.Infrastructure;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System.Web.Http.Description;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groupRepository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api/Groups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groups listed in database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groupRepository.GetGroups();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api/Groups/5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get specific group details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group details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GetGroup([</w:t>
      </w:r>
      <w:r>
        <w:rPr>
          <w:rFonts w:ascii="Consolas" w:hAnsi="Consolas" w:cs="Consolas"/>
          <w:color w:val="2B91AF"/>
          <w:sz w:val="19"/>
          <w:szCs w:val="19"/>
        </w:rPr>
        <w:t>FromUri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 = groupRepository.GetGroup(id);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Ok(groupDetails);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api/Groups/5/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updates specific group details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status code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PutGroup(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groupRepository.UpdatGroup(group);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DbUpdateConcurrencyException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.NoContent);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api/Groups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 creates new group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Route of created group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PostGroup(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groupRepository.CreateGroup(group);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CreatedAtRoute(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group.id }, 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DELETE: api/Groups/5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deletes specific group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deleted group details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DeleteGroup([</w:t>
      </w:r>
      <w:r>
        <w:rPr>
          <w:rFonts w:ascii="Consolas" w:hAnsi="Consolas" w:cs="Consolas"/>
          <w:color w:val="2B91AF"/>
          <w:sz w:val="19"/>
          <w:szCs w:val="19"/>
        </w:rPr>
        <w:t>FromUri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group = groupRepository.DeleteGroup(id);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484" w:rsidRDefault="00C65484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5484" w:rsidRDefault="00C65484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>
        <w:rPr>
          <w:b/>
        </w:rPr>
        <w:t>Login Controller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Web Api controller that invokes the methods defined in 'LoginRepository.cs' to serve the client requests in performing 'Login' operation on our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Login requests of the clients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'Login(UserInput userInfo)'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This method is invoked by the clients upon their request for login into the application.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WhatsUrSay.Controllers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To proces the login requests of clients into our application.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'userInfo' object of type 'UserInput.cs'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boolean variable representing the status of the login request.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UserInput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userInfo)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objLoginRepository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objLoginRepository.Login(userInfo.uName, userInfo.uPassword);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45B" w:rsidRDefault="0085645B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45B" w:rsidRDefault="0085645B" w:rsidP="00753BA2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E52" w:rsidRPr="00F81E52" w:rsidRDefault="00F81E52" w:rsidP="00753B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Angular JS</w:t>
      </w:r>
      <w:r w:rsidRPr="00F81E52">
        <w:rPr>
          <w:b/>
          <w:sz w:val="24"/>
          <w:szCs w:val="24"/>
        </w:rPr>
        <w:t xml:space="preserve"> Controllers</w:t>
      </w:r>
    </w:p>
    <w:p w:rsidR="00F81E52" w:rsidRDefault="00F81E52" w:rsidP="00753BA2">
      <w:pPr>
        <w:spacing w:after="0" w:line="240" w:lineRule="auto"/>
        <w:rPr>
          <w:b/>
        </w:rPr>
      </w:pPr>
      <w:r>
        <w:rPr>
          <w:b/>
        </w:rPr>
        <w:t>Home</w:t>
      </w:r>
      <w:r w:rsidRPr="00AC3996">
        <w:rPr>
          <w:b/>
        </w:rPr>
        <w:t xml:space="preserve"> Controller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AngularJS controller that invokes the methods defined in 'HomeController.cs' to serve the client requests and the Home Page.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Home page and client side functions related to Home.html view.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'use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//Reigstering the Controller with the Angular JS module defined for our application.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angular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.module(</w:t>
      </w:r>
      <w:r>
        <w:rPr>
          <w:rFonts w:ascii="Consolas" w:hAnsi="Consolas" w:cs="Consolas"/>
          <w:color w:val="A31515"/>
          <w:sz w:val="19"/>
          <w:szCs w:val="19"/>
        </w:rPr>
        <w:t>'app'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.controller(</w:t>
      </w:r>
      <w:r>
        <w:rPr>
          <w:rFonts w:ascii="Consolas" w:hAnsi="Consolas" w:cs="Consolas"/>
          <w:color w:val="A31515"/>
          <w:sz w:val="19"/>
          <w:szCs w:val="19"/>
        </w:rPr>
        <w:t>'HomeController'</w:t>
      </w:r>
      <w:r>
        <w:rPr>
          <w:rFonts w:ascii="Consolas" w:hAnsi="Consolas" w:cs="Consolas"/>
          <w:color w:val="000000"/>
          <w:sz w:val="19"/>
          <w:szCs w:val="19"/>
        </w:rPr>
        <w:t>, HomeController);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//Injecting the Angular JS Scope to be used for model binding between the view and the controller.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HomeController.$inject =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HomeController($scope) {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$scope.title = </w:t>
      </w:r>
      <w:r>
        <w:rPr>
          <w:rFonts w:ascii="Consolas" w:hAnsi="Consolas" w:cs="Consolas"/>
          <w:color w:val="A31515"/>
          <w:sz w:val="19"/>
          <w:szCs w:val="19"/>
        </w:rPr>
        <w:t>'Home'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activate();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activate() {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79FC" w:rsidRDefault="002379FC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2379FC" w:rsidRPr="00AC3996" w:rsidRDefault="002379FC" w:rsidP="00753BA2">
      <w:pPr>
        <w:spacing w:after="0" w:line="240" w:lineRule="auto"/>
        <w:rPr>
          <w:b/>
        </w:rPr>
      </w:pPr>
    </w:p>
    <w:p w:rsidR="00F81E52" w:rsidRDefault="00F81E52" w:rsidP="00753BA2">
      <w:pPr>
        <w:spacing w:after="0" w:line="240" w:lineRule="auto"/>
        <w:rPr>
          <w:b/>
        </w:rPr>
      </w:pPr>
      <w:r>
        <w:rPr>
          <w:b/>
        </w:rPr>
        <w:t>Login</w:t>
      </w:r>
      <w:r w:rsidRPr="00AC3996">
        <w:rPr>
          <w:b/>
        </w:rPr>
        <w:t xml:space="preserve"> Controller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An AngularJS controller that invokes the methods defined in 'LoginController.cs' to serve the client login requests  and the Login Page.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Serves the Login requests of the clients 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serve Login page and client side functions related to Login.html view.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'use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//Reigstering the Controller with the Angular JS module defined for our application.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angular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.module(</w:t>
      </w:r>
      <w:r>
        <w:rPr>
          <w:rFonts w:ascii="Consolas" w:hAnsi="Consolas" w:cs="Consolas"/>
          <w:color w:val="A31515"/>
          <w:sz w:val="19"/>
          <w:szCs w:val="19"/>
        </w:rPr>
        <w:t>'app'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.controller(</w:t>
      </w:r>
      <w:r>
        <w:rPr>
          <w:rFonts w:ascii="Consolas" w:hAnsi="Consolas" w:cs="Consolas"/>
          <w:color w:val="A31515"/>
          <w:sz w:val="19"/>
          <w:szCs w:val="19"/>
        </w:rPr>
        <w:t>'LoginController'</w:t>
      </w:r>
      <w:r>
        <w:rPr>
          <w:rFonts w:ascii="Consolas" w:hAnsi="Consolas" w:cs="Consolas"/>
          <w:color w:val="000000"/>
          <w:sz w:val="19"/>
          <w:szCs w:val="19"/>
        </w:rPr>
        <w:t>, LoginController);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//Injecting the Angular JS Scope and required modules to be used for model binding between the view and the controller, making http requests etc.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LoginController.$inject =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'$http'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'$location'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'$mdDialog'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LoginController($scope, $http,$location,$mdDialog)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$scope.title = </w:t>
      </w:r>
      <w:r>
        <w:rPr>
          <w:rFonts w:ascii="Consolas" w:hAnsi="Consolas" w:cs="Consolas"/>
          <w:color w:val="A31515"/>
          <w:sz w:val="19"/>
          <w:szCs w:val="19"/>
        </w:rPr>
        <w:t>'Login'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$scope.userRoles = [{ id: 0, name: </w:t>
      </w:r>
      <w:r>
        <w:rPr>
          <w:rFonts w:ascii="Consolas" w:hAnsi="Consolas" w:cs="Consolas"/>
          <w:color w:val="A31515"/>
          <w:sz w:val="19"/>
          <w:szCs w:val="19"/>
        </w:rPr>
        <w:t>"Basic User"</w:t>
      </w:r>
      <w:r>
        <w:rPr>
          <w:rFonts w:ascii="Consolas" w:hAnsi="Consolas" w:cs="Consolas"/>
          <w:color w:val="000000"/>
          <w:sz w:val="19"/>
          <w:szCs w:val="19"/>
        </w:rPr>
        <w:t xml:space="preserve"> }, { id: 1, name: </w:t>
      </w:r>
      <w:r>
        <w:rPr>
          <w:rFonts w:ascii="Consolas" w:hAnsi="Consolas" w:cs="Consolas"/>
          <w:color w:val="A31515"/>
          <w:sz w:val="19"/>
          <w:szCs w:val="19"/>
        </w:rPr>
        <w:t>"Group Leader"</w:t>
      </w:r>
      <w:r>
        <w:rPr>
          <w:rFonts w:ascii="Consolas" w:hAnsi="Consolas" w:cs="Consolas"/>
          <w:color w:val="000000"/>
          <w:sz w:val="19"/>
          <w:szCs w:val="19"/>
        </w:rPr>
        <w:t xml:space="preserve"> }, { id: 3, name: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}];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$scope.userName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$scope.password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$scope.LoginStatus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activate();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To proces the login requests of clients into our application.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$event to prevent the default JS behaviour of the link button.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An alert showing the login status of the user.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$scope.Login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($event)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$event.preventDefault();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 = { uName: $scope.userName, uPassword: $scope.password }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$scope.LoginStatus = $http.post(</w:t>
      </w:r>
      <w:r>
        <w:rPr>
          <w:rFonts w:ascii="Consolas" w:hAnsi="Consolas" w:cs="Consolas"/>
          <w:color w:val="A31515"/>
          <w:sz w:val="19"/>
          <w:szCs w:val="19"/>
        </w:rPr>
        <w:t>'api/Login/Login'</w:t>
      </w:r>
      <w:r>
        <w:rPr>
          <w:rFonts w:ascii="Consolas" w:hAnsi="Consolas" w:cs="Consolas"/>
          <w:color w:val="000000"/>
          <w:sz w:val="19"/>
          <w:szCs w:val="19"/>
        </w:rPr>
        <w:t>, userInfo).then(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success(response)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alert_text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(response.data)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alert_text = </w:t>
      </w:r>
      <w:r>
        <w:rPr>
          <w:rFonts w:ascii="Consolas" w:hAnsi="Consolas" w:cs="Consolas"/>
          <w:color w:val="A31515"/>
          <w:sz w:val="19"/>
          <w:szCs w:val="19"/>
        </w:rPr>
        <w:t>"Login Successfull."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alert_text = </w:t>
      </w:r>
      <w:r>
        <w:rPr>
          <w:rFonts w:ascii="Consolas" w:hAnsi="Consolas" w:cs="Consolas"/>
          <w:color w:val="A31515"/>
          <w:sz w:val="19"/>
          <w:szCs w:val="19"/>
        </w:rPr>
        <w:t>"Please enter valid username and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$mdDialog.show(                    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$mdDialog.alert()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.parent(angular.element(document.querySelector(</w:t>
      </w:r>
      <w:r>
        <w:rPr>
          <w:rFonts w:ascii="Consolas" w:hAnsi="Consolas" w:cs="Consolas"/>
          <w:color w:val="A31515"/>
          <w:sz w:val="19"/>
          <w:szCs w:val="19"/>
        </w:rPr>
        <w:t>'#popupContainer'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.clickOutsideToClose(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.title(</w:t>
      </w:r>
      <w:r>
        <w:rPr>
          <w:rFonts w:ascii="Consolas" w:hAnsi="Consolas" w:cs="Consolas"/>
          <w:color w:val="A31515"/>
          <w:sz w:val="19"/>
          <w:szCs w:val="19"/>
        </w:rPr>
        <w:t>'Login'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.textContent(alert_text)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.ariaLabel(</w:t>
      </w:r>
      <w:r>
        <w:rPr>
          <w:rFonts w:ascii="Consolas" w:hAnsi="Consolas" w:cs="Consolas"/>
          <w:color w:val="A31515"/>
          <w:sz w:val="19"/>
          <w:szCs w:val="19"/>
        </w:rPr>
        <w:t>'alert'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.ok(</w:t>
      </w:r>
      <w:r>
        <w:rPr>
          <w:rFonts w:ascii="Consolas" w:hAnsi="Consolas" w:cs="Consolas"/>
          <w:color w:val="A31515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error(response) {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$location.path(</w:t>
      </w:r>
      <w:r>
        <w:rPr>
          <w:rFonts w:ascii="Consolas" w:hAnsi="Consolas" w:cs="Consolas"/>
          <w:color w:val="A31515"/>
          <w:sz w:val="19"/>
          <w:szCs w:val="19"/>
        </w:rPr>
        <w:t>'/Error'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F4" w:rsidRDefault="006422F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2F4" w:rsidRPr="00AC3996" w:rsidRDefault="006422F4" w:rsidP="00753BA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F81E52" w:rsidRDefault="00F81E52" w:rsidP="00753BA2">
      <w:pPr>
        <w:spacing w:after="0" w:line="240" w:lineRule="auto"/>
        <w:rPr>
          <w:b/>
        </w:rPr>
      </w:pPr>
    </w:p>
    <w:p w:rsidR="00AC3996" w:rsidRPr="00AC3996" w:rsidRDefault="00AC3996" w:rsidP="00753BA2">
      <w:pPr>
        <w:pStyle w:val="Heading1"/>
        <w:spacing w:after="0" w:line="240" w:lineRule="auto"/>
      </w:pPr>
      <w:r w:rsidRPr="00AC3996">
        <w:t>Repositories</w:t>
      </w:r>
    </w:p>
    <w:p w:rsidR="00AC3996" w:rsidRDefault="00AC3996" w:rsidP="00753BA2">
      <w:pPr>
        <w:spacing w:after="0" w:line="240" w:lineRule="auto"/>
      </w:pPr>
      <w:r>
        <w:t>Please find below the list of Repositories and the details with respect to every repository used in our code.</w:t>
      </w: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GroupsRepository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File Name :GroupsRepository.cs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By: Raj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resides in Business Layer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Change History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PR   Date        Author         Description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--   --------   -------   ------------------------------------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 1    11/6/2016     Raj      Created GroupsRepository class and incuded methods  to modify group data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2    11/15/2016     Raj     implemeted IGroupsRepository methods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file  performs CRUD operations on Group Table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System.Data.Entity.Infrastructure;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GroupsRepository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IGroupsRepository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groups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&gt; GetGroups()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db.Groups;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specific group details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GetGroup(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db.Groups.Find(groupId);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GroupDetails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groupDetails.group = group;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groupDetails.UserList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users = group.user_ids.Split(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users)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db.Users.Find(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.Parse(userId));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groupDetails.UserList.Add(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UserDetails</w:t>
      </w:r>
      <w:r>
        <w:rPr>
          <w:rFonts w:ascii="Consolas" w:hAnsi="Consolas" w:cs="Consolas"/>
          <w:color w:val="000000"/>
          <w:sz w:val="19"/>
          <w:szCs w:val="19"/>
        </w:rPr>
        <w:t>() { Id = user.id, Name = user.name });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groupDetails;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updates group details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or false   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db.Entry(group).State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DbUpdateConcurrencyException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created group details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group  object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CreateGroup(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db.Groups.Add(group);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DbUpdateException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(GroupExists(group.id))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"Conflit"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group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deteleted group object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db.Groups.Find(id);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 not found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db.Groups.Remove(group);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if group exists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true or false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GroupExists(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db.Groups.Count(e =&gt; e.id == id) &gt; 0;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65484" w:rsidRDefault="00C65484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484" w:rsidRPr="00AC3996" w:rsidRDefault="00C65484" w:rsidP="00753BA2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LoginRepository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'User' table of our project's database (DSE)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'User' table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'User' table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'User.cs' to do CRUD operations on 'User' table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'Login(uName, uPassword)'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'UserController', a Web Api controller that serves the clients' requests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//Includes all the Models from the WhatsUrSay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ILoginRepository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Finds the row whose key is uName, uPassword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Strings uName, uPassword for the Login method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successfully finding of record in the table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uPassword)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objUserRepository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objUserRepository.Find(uName);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.Equals(user.pwd, uPassword))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0B42" w:rsidRDefault="00E10B42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0B42" w:rsidRDefault="00E10B42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B42" w:rsidRPr="00AC3996" w:rsidRDefault="00E10B42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PollRepository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PollRepository.cs: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'insert' and 'read' operations on the 'Activity' table of our project's database (DSE)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Sreedevi Koppula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of the component in system design:  Used for performing 'insert' and 'read' operations on the 'Activity' table 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Reason for component existence:         To perform 'insert' and 'read' operations on the 'Activity' table 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Component usage of data structures, algorithms and control(if any): 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'Activity.cs' to do 'insert' and 'read' operations on 'Activity' table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'PollController', a Web Api controller that serves the clients' requests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PollRepository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all the records of type 'poll' from the 'Activity' table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db.Activities.ToList();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 record from the 'Activity' table whose row id is 'id'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db.Activities.Find(id);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'activity' in the 'Activity' table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any exception occurs, the exception message is printed and the exception is thrown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(activity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db.Activities.Add(activity);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 occured: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354B5" w:rsidRDefault="004354B5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880" w:rsidRPr="00AC3996" w:rsidRDefault="007B0880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SurveyRepository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'Activity' table of our project's database (DSE)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Nikhitha Kaza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'Activity.cs' to do CRUD operations on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'GetAll()', 'Get(int id)', 'Add(Activity activity)', 'Update(Activity activity)', 'Delete(int id)'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'SurveyController', a Web Api controller that serves the clients' requests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SurveyResp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ISurvey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all the records of type 'poll' from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None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list of poll records from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>&gt; GetAll()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get the list of all the records in database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Db1.Activities;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Gets a record from the 'Activity' table whose row id is 'id'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required record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a record from 'Activity' table whose key is 'id'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find a record in database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Db1.Activities.Find(id);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an object 'activity' in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'activity' object of type 'Activity.cs'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the object 'activity' upon its successful addition in the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save record into database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Db1.Activities.Add(Act);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Updates the row whose key is updated.id with the details of object 'updated' in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'updated' object of type 'Activity.cs'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the successful updation of record in the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update record into database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Survey1 = Db1.Activities.Single(a =&gt; a.id == Act.id);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Survey1.heading = Act.heading;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Survey1.description= Act.description;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Survey1.type= Act.type;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Survey1.category = Act.category;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Survey1.group_ids = Act.group_ids;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Deletes the row whose key 'id' in the 'Activity'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'id' of the activity that needs to be deleted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'true' upon the successful deletion of record from the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DO : Code to remove the records from database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Db1.Activities.Find(id);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Db1.Activities.Remove(products);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Db1.SaveChanges();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58A" w:rsidRDefault="0091558A" w:rsidP="00753B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58A" w:rsidRPr="00AC3996" w:rsidRDefault="0091558A" w:rsidP="00753BA2">
      <w:pPr>
        <w:spacing w:after="0" w:line="240" w:lineRule="auto"/>
        <w:rPr>
          <w:b/>
        </w:rPr>
      </w:pPr>
    </w:p>
    <w:p w:rsidR="00AC3996" w:rsidRDefault="00AC3996" w:rsidP="00753BA2">
      <w:pPr>
        <w:spacing w:after="0" w:line="240" w:lineRule="auto"/>
        <w:rPr>
          <w:b/>
        </w:rPr>
      </w:pPr>
      <w:r w:rsidRPr="00AC3996">
        <w:rPr>
          <w:b/>
        </w:rPr>
        <w:t>UserRepository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:                             A class that does CRUD operations on the 'User' table of our project's database (DSE)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                               Abhinav Bhandaram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of the component in system design:  Used for performing CRUD operations on the 'User'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Written and revised:                    11/5/2016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Reason for component existence:         To perform CRUD operations on the 'User'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Component usage of data structures, algorithms and control(if any):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Uses Entity framework class 'User.cs' to do CRUD operations on 'User'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 component contains the below methods: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Add(User)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These methods are invoked by 'UserController', a Web Api controller that serves the clients' requests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WhatsUrSay.Interfaces;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WhatsUrSay.Models;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WhatsUrSay.Repositories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IUserRepository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objEntities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DSEEntities</w:t>
      </w:r>
      <w:r w:rsidR="000B4199">
        <w:rPr>
          <w:rFonts w:ascii="Consolas" w:hAnsi="Consolas" w:cs="Consolas"/>
          <w:color w:val="000000"/>
          <w:sz w:val="19"/>
          <w:szCs w:val="19"/>
        </w:rPr>
        <w:t>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Adds the user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'user' for the Add method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//Output: 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ELSE adds user and saves the changes and returns the output as the user 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objEntities.Users.Add(user);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objEntities.SaveChanges();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//Purpose: Finds the row whose key is uName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//Input: Strings uName for the Find method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//Output: Returns objEntities.Users upon finding of record in the table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In case of 'null' input, the method throws 'ArgumentNullException'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.IsNullOrEmpty(uName))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objEntities.Users.Find(uName);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58A" w:rsidRDefault="0091558A" w:rsidP="0075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58A" w:rsidRDefault="0091558A" w:rsidP="00753BA2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1558A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38" w:rsidRDefault="00220038" w:rsidP="00855982">
      <w:pPr>
        <w:spacing w:after="0" w:line="240" w:lineRule="auto"/>
      </w:pPr>
      <w:r>
        <w:separator/>
      </w:r>
    </w:p>
  </w:endnote>
  <w:endnote w:type="continuationSeparator" w:id="0">
    <w:p w:rsidR="00220038" w:rsidRDefault="0022003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F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38" w:rsidRDefault="00220038" w:rsidP="00855982">
      <w:pPr>
        <w:spacing w:after="0" w:line="240" w:lineRule="auto"/>
      </w:pPr>
      <w:r>
        <w:separator/>
      </w:r>
    </w:p>
  </w:footnote>
  <w:footnote w:type="continuationSeparator" w:id="0">
    <w:p w:rsidR="00220038" w:rsidRDefault="0022003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BB0187"/>
    <w:multiLevelType w:val="hybridMultilevel"/>
    <w:tmpl w:val="73A4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5F537E"/>
    <w:multiLevelType w:val="hybridMultilevel"/>
    <w:tmpl w:val="66B8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0D782D"/>
    <w:multiLevelType w:val="hybridMultilevel"/>
    <w:tmpl w:val="73A4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7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96"/>
    <w:rsid w:val="00081FC3"/>
    <w:rsid w:val="000B4199"/>
    <w:rsid w:val="000D2556"/>
    <w:rsid w:val="000F7222"/>
    <w:rsid w:val="00106C34"/>
    <w:rsid w:val="00114D2B"/>
    <w:rsid w:val="001A3DB0"/>
    <w:rsid w:val="001B5FD5"/>
    <w:rsid w:val="001C16E8"/>
    <w:rsid w:val="001D4362"/>
    <w:rsid w:val="00220038"/>
    <w:rsid w:val="002379FC"/>
    <w:rsid w:val="00241260"/>
    <w:rsid w:val="002658ED"/>
    <w:rsid w:val="002D3AF9"/>
    <w:rsid w:val="002D4DE9"/>
    <w:rsid w:val="00344265"/>
    <w:rsid w:val="004354B5"/>
    <w:rsid w:val="006422F4"/>
    <w:rsid w:val="00694F46"/>
    <w:rsid w:val="006A14E0"/>
    <w:rsid w:val="006C1BA4"/>
    <w:rsid w:val="006E3D95"/>
    <w:rsid w:val="0070706F"/>
    <w:rsid w:val="007203B9"/>
    <w:rsid w:val="00753BA2"/>
    <w:rsid w:val="007833A7"/>
    <w:rsid w:val="007B0880"/>
    <w:rsid w:val="00831F6A"/>
    <w:rsid w:val="00855982"/>
    <w:rsid w:val="0085645B"/>
    <w:rsid w:val="00863BF8"/>
    <w:rsid w:val="008A27C8"/>
    <w:rsid w:val="00914609"/>
    <w:rsid w:val="0091558A"/>
    <w:rsid w:val="00947BD3"/>
    <w:rsid w:val="0095145C"/>
    <w:rsid w:val="0099166A"/>
    <w:rsid w:val="00994738"/>
    <w:rsid w:val="00A10484"/>
    <w:rsid w:val="00A30558"/>
    <w:rsid w:val="00A92D59"/>
    <w:rsid w:val="00AB01FA"/>
    <w:rsid w:val="00AC3996"/>
    <w:rsid w:val="00B10DB3"/>
    <w:rsid w:val="00B45A32"/>
    <w:rsid w:val="00BD6B0B"/>
    <w:rsid w:val="00C337F9"/>
    <w:rsid w:val="00C43C0D"/>
    <w:rsid w:val="00C65484"/>
    <w:rsid w:val="00C80767"/>
    <w:rsid w:val="00CC1101"/>
    <w:rsid w:val="00D45114"/>
    <w:rsid w:val="00DA5119"/>
    <w:rsid w:val="00DC356E"/>
    <w:rsid w:val="00DD0959"/>
    <w:rsid w:val="00DF0801"/>
    <w:rsid w:val="00E10B42"/>
    <w:rsid w:val="00E95473"/>
    <w:rsid w:val="00F455AB"/>
    <w:rsid w:val="00F81E52"/>
    <w:rsid w:val="00FA5830"/>
    <w:rsid w:val="00FD262C"/>
    <w:rsid w:val="00F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F475F-120D-4901-93A9-6B033A73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C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av3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AFF6DA0-5F3B-4494-9BDD-AF7FFDA1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</TotalTime>
  <Pages>20</Pages>
  <Words>5482</Words>
  <Characters>31253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Bhandaram</dc:creator>
  <cp:lastModifiedBy>sreedevi koppula</cp:lastModifiedBy>
  <cp:revision>18</cp:revision>
  <dcterms:created xsi:type="dcterms:W3CDTF">2016-11-15T10:52:00Z</dcterms:created>
  <dcterms:modified xsi:type="dcterms:W3CDTF">2016-11-15T17:02:00Z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